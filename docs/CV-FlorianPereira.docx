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7"/>
        <w:gridCol w:w="567"/>
        <w:gridCol w:w="646"/>
        <w:gridCol w:w="391"/>
        <w:gridCol w:w="3193"/>
      </w:tblGrid>
      <w:tr w:rsidR="00373FC8" w:rsidRPr="00032154" w14:paraId="1DEE1CFD" w14:textId="77777777" w:rsidTr="007E5AAA">
        <w:trPr>
          <w:trHeight w:val="559"/>
        </w:trPr>
        <w:tc>
          <w:tcPr>
            <w:tcW w:w="4767" w:type="dxa"/>
            <w:vMerge w:val="restart"/>
          </w:tcPr>
          <w:p w14:paraId="231D1493" w14:textId="1F6B6E33" w:rsidR="00CB1D3C" w:rsidRPr="00032154" w:rsidRDefault="001463D2" w:rsidP="00D8505D">
            <w:pPr>
              <w:pStyle w:val="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Florian</w:t>
            </w:r>
          </w:p>
          <w:p w14:paraId="2DAB0ED7" w14:textId="71E3CA7D" w:rsidR="00CB1D3C" w:rsidRPr="00032154" w:rsidRDefault="001463D2" w:rsidP="00D8505D">
            <w:pPr>
              <w:pStyle w:val="Sous-titr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Pereira</w:t>
            </w:r>
          </w:p>
        </w:tc>
        <w:tc>
          <w:tcPr>
            <w:tcW w:w="629" w:type="dxa"/>
          </w:tcPr>
          <w:p w14:paraId="166513DE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3EB7E33F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3A8C95" w:themeColor="accent5" w:themeShade="80"/>
            </w:tcBorders>
          </w:tcPr>
          <w:p w14:paraId="2F95B92F" w14:textId="107267AA" w:rsidR="00CB1D3C" w:rsidRPr="004F6040" w:rsidRDefault="001463D2" w:rsidP="006C0673">
            <w:pPr>
              <w:pStyle w:val="Titre3"/>
              <w:outlineLvl w:val="2"/>
              <w:rPr>
                <w:noProof/>
                <w:sz w:val="36"/>
                <w:szCs w:val="36"/>
                <w:lang w:val="fr-FR"/>
              </w:rPr>
            </w:pPr>
            <w:r w:rsidRPr="004F6040">
              <w:rPr>
                <w:noProof/>
                <w:sz w:val="36"/>
                <w:szCs w:val="36"/>
                <w:lang w:val="fr-FR"/>
              </w:rPr>
              <w:t>Développeur Web</w:t>
            </w:r>
          </w:p>
        </w:tc>
      </w:tr>
      <w:tr w:rsidR="00025D23" w:rsidRPr="00032154" w14:paraId="0D3E81CE" w14:textId="77777777" w:rsidTr="007E5AAA">
        <w:trPr>
          <w:trHeight w:val="558"/>
        </w:trPr>
        <w:tc>
          <w:tcPr>
            <w:tcW w:w="4767" w:type="dxa"/>
            <w:vMerge/>
          </w:tcPr>
          <w:p w14:paraId="52DAD260" w14:textId="77777777" w:rsidR="00CB1D3C" w:rsidRPr="00032154" w:rsidRDefault="00CB1D3C" w:rsidP="003E7783">
            <w:pPr>
              <w:pStyle w:val="Titre1"/>
              <w:ind w:left="-113"/>
              <w:outlineLvl w:val="0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2FC59D1E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4B29657C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0E271ADE" w14:textId="70A3374C" w:rsidR="00CB1D3C" w:rsidRPr="004F6040" w:rsidRDefault="001463D2" w:rsidP="005E0657">
            <w:pPr>
              <w:pStyle w:val="Titre4"/>
              <w:outlineLvl w:val="3"/>
              <w:rPr>
                <w:noProof/>
                <w:sz w:val="36"/>
                <w:szCs w:val="36"/>
                <w:lang w:val="fr-FR"/>
              </w:rPr>
            </w:pPr>
            <w:r w:rsidRPr="004F6040">
              <w:rPr>
                <w:noProof/>
                <w:color w:val="FFFFFF" w:themeColor="background1"/>
                <w:sz w:val="36"/>
                <w:szCs w:val="36"/>
                <w:lang w:val="fr-FR"/>
              </w:rPr>
              <w:t>Front-End</w:t>
            </w:r>
          </w:p>
        </w:tc>
      </w:tr>
      <w:tr w:rsidR="00025D23" w:rsidRPr="00032154" w14:paraId="160E4B11" w14:textId="77777777" w:rsidTr="00191B3D">
        <w:trPr>
          <w:trHeight w:val="1174"/>
        </w:trPr>
        <w:tc>
          <w:tcPr>
            <w:tcW w:w="4767" w:type="dxa"/>
            <w:vMerge/>
          </w:tcPr>
          <w:p w14:paraId="3206766E" w14:textId="77777777" w:rsidR="00CB1D3C" w:rsidRPr="00032154" w:rsidRDefault="00CB1D3C" w:rsidP="003E7783">
            <w:pPr>
              <w:pStyle w:val="Titre1"/>
              <w:ind w:left="-113"/>
              <w:outlineLvl w:val="0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3CFA3573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65E14E4C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3A8C95" w:themeColor="accent5" w:themeShade="80"/>
            </w:tcBorders>
          </w:tcPr>
          <w:p w14:paraId="0F85AB6E" w14:textId="60212CDF" w:rsidR="00CB1D3C" w:rsidRPr="00032154" w:rsidRDefault="00CB1D3C" w:rsidP="008D4A99">
            <w:pPr>
              <w:pStyle w:val="Titre5"/>
              <w:outlineLvl w:val="4"/>
              <w:rPr>
                <w:noProof/>
                <w:color w:val="FFFFFF" w:themeColor="background1"/>
                <w:lang w:val="fr-FR"/>
              </w:rPr>
            </w:pPr>
          </w:p>
        </w:tc>
      </w:tr>
      <w:tr w:rsidR="00025D23" w:rsidRPr="00032154" w14:paraId="505B0FE7" w14:textId="77777777" w:rsidTr="00191B3D">
        <w:trPr>
          <w:trHeight w:val="907"/>
        </w:trPr>
        <w:tc>
          <w:tcPr>
            <w:tcW w:w="4767" w:type="dxa"/>
            <w:vAlign w:val="center"/>
          </w:tcPr>
          <w:p w14:paraId="3D62962E" w14:textId="77777777" w:rsidR="00CB1D3C" w:rsidRPr="00032154" w:rsidRDefault="00070DA3" w:rsidP="00D8505D">
            <w:pPr>
              <w:pStyle w:val="Titre1"/>
              <w:outlineLvl w:val="0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1357266435"/>
                <w:placeholder>
                  <w:docPart w:val="A99C0BF074AE4330B40C8DFBA22AE4A2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PROFIL</w:t>
                </w:r>
              </w:sdtContent>
            </w:sdt>
          </w:p>
        </w:tc>
        <w:tc>
          <w:tcPr>
            <w:tcW w:w="629" w:type="dxa"/>
          </w:tcPr>
          <w:p w14:paraId="0A2835BC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43A22AAA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3F4B8C88" w14:textId="77777777" w:rsidR="00CB1D3C" w:rsidRPr="00032154" w:rsidRDefault="00070DA3" w:rsidP="00D8505D">
            <w:pPr>
              <w:pStyle w:val="Titre1"/>
              <w:outlineLvl w:val="0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-797608129"/>
                <w:placeholder>
                  <w:docPart w:val="B2F8C65179324B0BAECE49BF2A76FAE4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CONTACT</w:t>
                </w:r>
              </w:sdtContent>
            </w:sdt>
          </w:p>
        </w:tc>
      </w:tr>
      <w:tr w:rsidR="00E35010" w:rsidRPr="00032154" w14:paraId="3167CE22" w14:textId="77777777" w:rsidTr="00191B3D">
        <w:trPr>
          <w:trHeight w:val="612"/>
        </w:trPr>
        <w:tc>
          <w:tcPr>
            <w:tcW w:w="4767" w:type="dxa"/>
            <w:vMerge w:val="restart"/>
            <w:vAlign w:val="center"/>
          </w:tcPr>
          <w:p w14:paraId="507DEA3B" w14:textId="07424F28" w:rsidR="008D4A99" w:rsidRPr="00032154" w:rsidRDefault="00022E25" w:rsidP="008D4A99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Passionné du monde de l’informatique, </w:t>
            </w:r>
            <w:r w:rsidR="00D65FC8">
              <w:rPr>
                <w:noProof/>
                <w:lang w:val="fr-FR"/>
              </w:rPr>
              <w:t>je suis, suite à l’obtention de mon diplôme, à la recherche d’un emploi en tant que D</w:t>
            </w:r>
            <w:r w:rsidR="005D2E52">
              <w:rPr>
                <w:noProof/>
                <w:lang w:val="fr-FR"/>
              </w:rPr>
              <w:t>éveloppeur</w:t>
            </w:r>
            <w:r w:rsidR="00D65FC8">
              <w:rPr>
                <w:noProof/>
                <w:lang w:val="fr-FR"/>
              </w:rPr>
              <w:t xml:space="preserve"> Web Front End. Constamment aux aguets des nouvelles tendances/évolutions du monde du web, j’aimerai</w:t>
            </w:r>
            <w:r w:rsidR="00070DA3">
              <w:rPr>
                <w:noProof/>
                <w:lang w:val="fr-FR"/>
              </w:rPr>
              <w:t>s</w:t>
            </w:r>
            <w:r w:rsidR="00D65FC8">
              <w:rPr>
                <w:noProof/>
                <w:lang w:val="fr-FR"/>
              </w:rPr>
              <w:t xml:space="preserve"> intégrer une entreprise afin de l’aider à se développer, et participer à son évolution…</w:t>
            </w:r>
            <w:r w:rsidR="00E15A62">
              <w:rPr>
                <w:noProof/>
                <w:lang w:val="fr-FR"/>
              </w:rPr>
              <w:t xml:space="preserve"> </w:t>
            </w:r>
            <w:r w:rsidR="00D65FC8">
              <w:rPr>
                <w:noProof/>
                <w:lang w:val="fr-FR"/>
              </w:rPr>
              <w:t>Et qu’elle participe à la mienne !</w:t>
            </w:r>
          </w:p>
        </w:tc>
        <w:tc>
          <w:tcPr>
            <w:tcW w:w="629" w:type="dxa"/>
            <w:vMerge w:val="restart"/>
          </w:tcPr>
          <w:p w14:paraId="098FC70F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 w:val="restart"/>
            <w:vAlign w:val="center"/>
          </w:tcPr>
          <w:p w14:paraId="6BD433F5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365" w:type="dxa"/>
            <w:vAlign w:val="center"/>
          </w:tcPr>
          <w:p w14:paraId="46DA2FF8" w14:textId="77777777" w:rsidR="008D4A99" w:rsidRPr="00032154" w:rsidRDefault="008D4A99" w:rsidP="00E270D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547C000F" wp14:editId="341B146B">
                  <wp:extent cx="175260" cy="120015"/>
                  <wp:effectExtent l="0" t="0" r="0" b="0"/>
                  <wp:docPr id="2" name="Graphisme 2" descr="Icône de télé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3B6F2193" w14:textId="68F92037" w:rsidR="008D4A99" w:rsidRPr="001463D2" w:rsidRDefault="001463D2" w:rsidP="00E270D1">
            <w:pPr>
              <w:pStyle w:val="Contact1"/>
              <w:rPr>
                <w:noProof/>
                <w:sz w:val="24"/>
                <w:szCs w:val="24"/>
                <w:lang w:val="fr-FR"/>
              </w:rPr>
            </w:pPr>
            <w:r w:rsidRPr="001463D2">
              <w:rPr>
                <w:noProof/>
                <w:sz w:val="24"/>
                <w:szCs w:val="24"/>
                <w:lang w:val="fr-FR"/>
              </w:rPr>
              <w:t>06-75-62-73-90</w:t>
            </w:r>
          </w:p>
        </w:tc>
      </w:tr>
      <w:tr w:rsidR="00E35010" w:rsidRPr="00032154" w14:paraId="69EB5B7F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765BBDFF" w14:textId="77777777" w:rsidR="008D4A99" w:rsidRPr="00032154" w:rsidRDefault="008D4A99" w:rsidP="008D4A99">
            <w:pPr>
              <w:rPr>
                <w:noProof/>
                <w:lang w:val="fr-FR"/>
              </w:rPr>
            </w:pPr>
          </w:p>
        </w:tc>
        <w:tc>
          <w:tcPr>
            <w:tcW w:w="629" w:type="dxa"/>
            <w:vMerge/>
          </w:tcPr>
          <w:p w14:paraId="3894E310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  <w:vAlign w:val="center"/>
          </w:tcPr>
          <w:p w14:paraId="42D7A75E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365" w:type="dxa"/>
            <w:vAlign w:val="center"/>
          </w:tcPr>
          <w:p w14:paraId="663C90B8" w14:textId="05DB05C5" w:rsidR="008D4A99" w:rsidRPr="00032154" w:rsidRDefault="008D4A99" w:rsidP="00E270D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0DEB25F7" wp14:editId="111C2716">
                  <wp:extent cx="136525" cy="114935"/>
                  <wp:effectExtent l="0" t="0" r="0" b="0"/>
                  <wp:docPr id="4" name="Graphisme 4" descr="Icône de 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3C88DF4D" w14:textId="4069AAB4" w:rsidR="008D4A99" w:rsidRPr="001463D2" w:rsidRDefault="00070DA3" w:rsidP="00025D23">
            <w:pPr>
              <w:pStyle w:val="Contact1"/>
              <w:rPr>
                <w:noProof/>
                <w:sz w:val="24"/>
                <w:szCs w:val="24"/>
                <w:lang w:val="fr-FR"/>
              </w:rPr>
            </w:pPr>
            <w:hyperlink r:id="rId15" w:history="1">
              <w:r w:rsidR="001463D2" w:rsidRPr="001463D2">
                <w:rPr>
                  <w:rStyle w:val="Lienhypertexte"/>
                  <w:sz w:val="24"/>
                  <w:szCs w:val="24"/>
                </w:rPr>
                <w:t>www.linkedin.com/in/florian-pereira/</w:t>
              </w:r>
            </w:hyperlink>
          </w:p>
        </w:tc>
      </w:tr>
      <w:tr w:rsidR="00E35010" w:rsidRPr="00032154" w14:paraId="582BBB3C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0521FEC4" w14:textId="77777777" w:rsidR="008D4A99" w:rsidRPr="00032154" w:rsidRDefault="008D4A99" w:rsidP="008D4A99">
            <w:pPr>
              <w:rPr>
                <w:noProof/>
                <w:lang w:val="fr-FR"/>
              </w:rPr>
            </w:pPr>
          </w:p>
        </w:tc>
        <w:tc>
          <w:tcPr>
            <w:tcW w:w="629" w:type="dxa"/>
            <w:vMerge/>
          </w:tcPr>
          <w:p w14:paraId="043760B3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  <w:vAlign w:val="center"/>
          </w:tcPr>
          <w:p w14:paraId="5B856F0B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365" w:type="dxa"/>
            <w:vAlign w:val="center"/>
          </w:tcPr>
          <w:p w14:paraId="2901E5CB" w14:textId="77777777" w:rsidR="008D4A99" w:rsidRPr="00032154" w:rsidRDefault="008D4A99" w:rsidP="00E270D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00142CDF" wp14:editId="210A0B21">
                  <wp:extent cx="135255" cy="101600"/>
                  <wp:effectExtent l="0" t="0" r="0" b="0"/>
                  <wp:docPr id="1" name="Graphisme 1" descr="Icône d’e-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48D96CB2" w14:textId="5C792043" w:rsidR="008D4A99" w:rsidRPr="001463D2" w:rsidRDefault="001463D2" w:rsidP="00025D23">
            <w:pPr>
              <w:pStyle w:val="Contact2"/>
              <w:rPr>
                <w:noProof/>
                <w:sz w:val="24"/>
                <w:szCs w:val="24"/>
                <w:lang w:val="fr-FR"/>
              </w:rPr>
            </w:pPr>
            <w:r w:rsidRPr="001463D2">
              <w:rPr>
                <w:noProof/>
                <w:sz w:val="24"/>
                <w:szCs w:val="24"/>
                <w:lang w:val="fr-FR"/>
              </w:rPr>
              <w:t>flopereira75@gmail.com</w:t>
            </w:r>
          </w:p>
        </w:tc>
      </w:tr>
      <w:tr w:rsidR="00E35010" w:rsidRPr="00032154" w14:paraId="0C4A07DD" w14:textId="77777777" w:rsidTr="00373FC8">
        <w:trPr>
          <w:trHeight w:val="637"/>
        </w:trPr>
        <w:tc>
          <w:tcPr>
            <w:tcW w:w="4767" w:type="dxa"/>
            <w:vMerge/>
            <w:vAlign w:val="center"/>
          </w:tcPr>
          <w:p w14:paraId="20BACD15" w14:textId="77777777" w:rsidR="008D4A99" w:rsidRPr="00032154" w:rsidRDefault="008D4A99" w:rsidP="008D4A99">
            <w:pPr>
              <w:rPr>
                <w:noProof/>
                <w:lang w:val="fr-FR"/>
              </w:rPr>
            </w:pPr>
          </w:p>
        </w:tc>
        <w:tc>
          <w:tcPr>
            <w:tcW w:w="629" w:type="dxa"/>
            <w:vMerge/>
          </w:tcPr>
          <w:p w14:paraId="395A61C4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  <w:vAlign w:val="center"/>
          </w:tcPr>
          <w:p w14:paraId="5B656C73" w14:textId="77777777" w:rsidR="008D4A99" w:rsidRPr="00032154" w:rsidRDefault="008D4A99">
            <w:pPr>
              <w:rPr>
                <w:noProof/>
                <w:lang w:val="fr-FR"/>
              </w:rPr>
            </w:pPr>
          </w:p>
        </w:tc>
        <w:tc>
          <w:tcPr>
            <w:tcW w:w="365" w:type="dxa"/>
            <w:vAlign w:val="center"/>
          </w:tcPr>
          <w:p w14:paraId="5CFE6638" w14:textId="77777777" w:rsidR="008D4A99" w:rsidRPr="00032154" w:rsidRDefault="008D4A99" w:rsidP="00E270D1">
            <w:pPr>
              <w:rPr>
                <w:noProof/>
                <w:lang w:val="fr-FR"/>
              </w:rPr>
            </w:pPr>
            <w:r w:rsidRPr="00032154">
              <w:rPr>
                <w:noProof/>
                <w:lang w:val="fr-FR" w:bidi="fr-FR"/>
              </w:rPr>
              <w:drawing>
                <wp:inline distT="0" distB="0" distL="0" distR="0" wp14:anchorId="1959B999" wp14:editId="2231E412">
                  <wp:extent cx="139065" cy="132080"/>
                  <wp:effectExtent l="0" t="0" r="0" b="1270"/>
                  <wp:docPr id="3" name="Graphisme 3" descr="Icône de ter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  <w:vAlign w:val="center"/>
          </w:tcPr>
          <w:p w14:paraId="26A46882" w14:textId="709EE7C1" w:rsidR="008D4A99" w:rsidRPr="001463D2" w:rsidRDefault="001463D2" w:rsidP="00025D23">
            <w:pPr>
              <w:pStyle w:val="Contact2"/>
              <w:rPr>
                <w:noProof/>
                <w:sz w:val="24"/>
                <w:szCs w:val="24"/>
                <w:lang w:val="fr-FR"/>
              </w:rPr>
            </w:pPr>
            <w:r w:rsidRPr="001463D2">
              <w:rPr>
                <w:noProof/>
                <w:sz w:val="24"/>
                <w:szCs w:val="24"/>
                <w:lang w:val="fr-FR"/>
              </w:rPr>
              <w:t>www.flopereira75.github.io</w:t>
            </w:r>
          </w:p>
        </w:tc>
      </w:tr>
      <w:tr w:rsidR="00025D23" w:rsidRPr="00032154" w14:paraId="34D36339" w14:textId="77777777" w:rsidTr="009A6420">
        <w:trPr>
          <w:trHeight w:val="907"/>
        </w:trPr>
        <w:tc>
          <w:tcPr>
            <w:tcW w:w="4767" w:type="dxa"/>
            <w:vAlign w:val="center"/>
          </w:tcPr>
          <w:p w14:paraId="0F1C6B73" w14:textId="77777777" w:rsidR="00CB1D3C" w:rsidRPr="00032154" w:rsidRDefault="00070DA3" w:rsidP="00D8505D">
            <w:pPr>
              <w:pStyle w:val="Titre1"/>
              <w:outlineLvl w:val="0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2070454609"/>
                <w:placeholder>
                  <w:docPart w:val="4412C2FA9E9048C1BDD5EA53AD9C65D5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EXPÉRIENCE</w:t>
                </w:r>
              </w:sdtContent>
            </w:sdt>
          </w:p>
        </w:tc>
        <w:tc>
          <w:tcPr>
            <w:tcW w:w="629" w:type="dxa"/>
          </w:tcPr>
          <w:p w14:paraId="5052DD2A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15FB6B8D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6959CB26" w14:textId="77777777" w:rsidR="00CB1D3C" w:rsidRPr="00032154" w:rsidRDefault="00070DA3" w:rsidP="00D8505D">
            <w:pPr>
              <w:pStyle w:val="Titre1"/>
              <w:outlineLvl w:val="0"/>
              <w:rPr>
                <w:rFonts w:asciiTheme="minorHAnsi" w:hAnsiTheme="minorHAnsi"/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id w:val="501783295"/>
                <w:placeholder>
                  <w:docPart w:val="02BED275F1014C30977453D1A43BD4DD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COMPÉTENCES</w:t>
                </w:r>
              </w:sdtContent>
            </w:sdt>
          </w:p>
        </w:tc>
      </w:tr>
      <w:tr w:rsidR="00025D23" w:rsidRPr="00032154" w14:paraId="28DB725C" w14:textId="77777777" w:rsidTr="00191B3D">
        <w:trPr>
          <w:trHeight w:val="2580"/>
        </w:trPr>
        <w:tc>
          <w:tcPr>
            <w:tcW w:w="4767" w:type="dxa"/>
            <w:tcBorders>
              <w:bottom w:val="single" w:sz="4" w:space="0" w:color="3A8C95" w:themeColor="accent5" w:themeShade="80"/>
            </w:tcBorders>
          </w:tcPr>
          <w:p w14:paraId="2C924332" w14:textId="2FBEB441" w:rsidR="00CB1D3C" w:rsidRPr="00032154" w:rsidRDefault="00A51C0D" w:rsidP="00373FC8">
            <w:pPr>
              <w:pStyle w:val="Titre2"/>
              <w:outlineLvl w:val="1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Développeur Web Front-end</w:t>
            </w:r>
          </w:p>
          <w:p w14:paraId="0228A591" w14:textId="6C9C68C1" w:rsidR="00CB1D3C" w:rsidRPr="00032154" w:rsidRDefault="00A51C0D" w:rsidP="00D8505D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Mars 2019 – Juin 2019</w:t>
            </w:r>
          </w:p>
          <w:p w14:paraId="35B51FAE" w14:textId="77777777" w:rsidR="00CB1D3C" w:rsidRDefault="00A51C0D" w:rsidP="00D8505D">
            <w:pPr>
              <w:rPr>
                <w:noProof/>
                <w:lang w:val="fr-FR"/>
              </w:rPr>
            </w:pPr>
            <w:r w:rsidRPr="00A51C0D">
              <w:rPr>
                <w:b/>
                <w:bCs/>
                <w:noProof/>
                <w:lang w:val="fr-FR"/>
              </w:rPr>
              <w:t>InterStis</w:t>
            </w:r>
            <w:r>
              <w:rPr>
                <w:b/>
                <w:bCs/>
                <w:noProof/>
                <w:lang w:val="fr-FR"/>
              </w:rPr>
              <w:t xml:space="preserve"> |</w:t>
            </w:r>
            <w:r>
              <w:rPr>
                <w:noProof/>
                <w:lang w:val="fr-FR"/>
              </w:rPr>
              <w:t xml:space="preserve"> Service de plateforme collaborative en ligne</w:t>
            </w:r>
          </w:p>
          <w:p w14:paraId="271A509E" w14:textId="77777777" w:rsidR="00A51C0D" w:rsidRDefault="00A51C0D" w:rsidP="00D8505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La Plaine Saint Denis</w:t>
            </w:r>
          </w:p>
          <w:p w14:paraId="2F7AA63F" w14:textId="77777777" w:rsidR="00A51C0D" w:rsidRDefault="00A51C0D" w:rsidP="00D8505D">
            <w:pPr>
              <w:rPr>
                <w:noProof/>
                <w:lang w:val="fr-FR"/>
              </w:rPr>
            </w:pPr>
          </w:p>
          <w:p w14:paraId="472C7660" w14:textId="3BDED19D" w:rsidR="00A51C0D" w:rsidRDefault="00A51C0D" w:rsidP="00D8505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 xml:space="preserve">Intégration et refonte de contenus sur la plateforme web </w:t>
            </w:r>
            <w:hyperlink r:id="rId20" w:history="1">
              <w:r w:rsidRPr="00362F7F">
                <w:rPr>
                  <w:rStyle w:val="Lienhypertexte"/>
                  <w:noProof/>
                  <w:lang w:val="fr-FR"/>
                </w:rPr>
                <w:t>www.interstis.fr</w:t>
              </w:r>
            </w:hyperlink>
          </w:p>
          <w:p w14:paraId="0FDDF17F" w14:textId="77777777" w:rsidR="00A51C0D" w:rsidRDefault="00A51C0D" w:rsidP="00D8505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Stack : HTML ; CSS ; JavaScript ; Php ; MySql ; Sql</w:t>
            </w:r>
          </w:p>
          <w:p w14:paraId="6C645B54" w14:textId="6BAAB9F4" w:rsidR="00A51C0D" w:rsidRPr="00A51C0D" w:rsidRDefault="00A51C0D" w:rsidP="00D8505D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Outils : GIT ; Github ; Figma</w:t>
            </w:r>
          </w:p>
        </w:tc>
        <w:tc>
          <w:tcPr>
            <w:tcW w:w="629" w:type="dxa"/>
          </w:tcPr>
          <w:p w14:paraId="61109370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</w:tcPr>
          <w:p w14:paraId="53F50C13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Merge w:val="restart"/>
            <w:vAlign w:val="center"/>
          </w:tcPr>
          <w:p w14:paraId="49C7572A" w14:textId="5A8CCD20" w:rsidR="00CB1D3C" w:rsidRPr="00B967BE" w:rsidRDefault="00B967BE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 w:rsidRPr="00B967BE">
              <w:rPr>
                <w:noProof/>
                <w:sz w:val="24"/>
                <w:szCs w:val="24"/>
                <w:lang w:val="fr-FR"/>
              </w:rPr>
              <w:t>HTML/CSS</w:t>
            </w:r>
          </w:p>
          <w:p w14:paraId="66A62834" w14:textId="52ED89F4" w:rsidR="00B967BE" w:rsidRPr="00B967BE" w:rsidRDefault="00B967BE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 w:rsidRPr="00B967BE">
              <w:rPr>
                <w:noProof/>
                <w:sz w:val="24"/>
                <w:szCs w:val="24"/>
                <w:lang w:val="fr-FR"/>
              </w:rPr>
              <w:t>Bootstrap</w:t>
            </w:r>
          </w:p>
          <w:p w14:paraId="6001DC23" w14:textId="37C8C9BA" w:rsidR="00B967BE" w:rsidRPr="00B967BE" w:rsidRDefault="004F6040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Responsive Web Design</w:t>
            </w:r>
          </w:p>
          <w:p w14:paraId="5958238F" w14:textId="02791486" w:rsidR="00B967BE" w:rsidRPr="00B967BE" w:rsidRDefault="004F6040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Notions UI/UX</w:t>
            </w:r>
          </w:p>
          <w:p w14:paraId="5E6FD283" w14:textId="5D16633D" w:rsidR="00B967BE" w:rsidRDefault="004F6040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JavaScript</w:t>
            </w:r>
          </w:p>
          <w:p w14:paraId="71C18621" w14:textId="3C028FF9" w:rsidR="00A51C0D" w:rsidRDefault="00022E25" w:rsidP="00B967BE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PHP</w:t>
            </w:r>
            <w:r w:rsidR="004F6040">
              <w:rPr>
                <w:noProof/>
                <w:sz w:val="24"/>
                <w:szCs w:val="24"/>
                <w:lang w:val="fr-FR"/>
              </w:rPr>
              <w:t xml:space="preserve"> </w:t>
            </w:r>
          </w:p>
          <w:p w14:paraId="4F4424C9" w14:textId="0380876F" w:rsidR="00A51C0D" w:rsidRDefault="00022E25" w:rsidP="00A51C0D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WordPress</w:t>
            </w:r>
            <w:r w:rsidR="00983662">
              <w:rPr>
                <w:noProof/>
                <w:sz w:val="24"/>
                <w:szCs w:val="24"/>
                <w:lang w:val="fr-FR"/>
              </w:rPr>
              <w:t xml:space="preserve"> (notions)</w:t>
            </w:r>
            <w:r w:rsidR="004F6040">
              <w:rPr>
                <w:noProof/>
                <w:sz w:val="24"/>
                <w:szCs w:val="24"/>
                <w:lang w:val="fr-FR"/>
              </w:rPr>
              <w:t xml:space="preserve"> </w:t>
            </w:r>
          </w:p>
          <w:p w14:paraId="3C306D3C" w14:textId="2D0F93B0" w:rsidR="00A51C0D" w:rsidRPr="00A51C0D" w:rsidRDefault="00022E25" w:rsidP="00A51C0D">
            <w:pPr>
              <w:pStyle w:val="Listepuces"/>
              <w:rPr>
                <w:noProof/>
                <w:sz w:val="24"/>
                <w:szCs w:val="24"/>
                <w:lang w:val="fr-FR"/>
              </w:rPr>
            </w:pPr>
            <w:r>
              <w:rPr>
                <w:noProof/>
                <w:sz w:val="24"/>
                <w:szCs w:val="24"/>
                <w:lang w:val="fr-FR"/>
              </w:rPr>
              <w:t>ReactJS</w:t>
            </w:r>
            <w:r w:rsidR="002D615C">
              <w:rPr>
                <w:noProof/>
                <w:sz w:val="24"/>
                <w:szCs w:val="24"/>
                <w:lang w:val="fr-FR"/>
              </w:rPr>
              <w:t xml:space="preserve"> (notions)</w:t>
            </w:r>
          </w:p>
        </w:tc>
      </w:tr>
      <w:tr w:rsidR="00373FC8" w:rsidRPr="00032154" w14:paraId="5D19C85C" w14:textId="77777777" w:rsidTr="007E5AAA">
        <w:trPr>
          <w:trHeight w:val="90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</w:tcPr>
          <w:p w14:paraId="05BF0BEB" w14:textId="7D0F5795" w:rsidR="00CB1D3C" w:rsidRPr="00032154" w:rsidRDefault="00A51C0D" w:rsidP="00C45D7E">
            <w:pPr>
              <w:pStyle w:val="Titre2"/>
              <w:outlineLvl w:val="1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Employé administratif</w:t>
            </w:r>
          </w:p>
          <w:p w14:paraId="0D38D758" w14:textId="02101432" w:rsidR="00C45D7E" w:rsidRPr="00032154" w:rsidRDefault="00A51C0D" w:rsidP="00C45D7E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Mai 2017 – Juin 2018</w:t>
            </w:r>
          </w:p>
          <w:p w14:paraId="58A9FB72" w14:textId="77716E00" w:rsidR="00CB1D3C" w:rsidRDefault="00A51C0D" w:rsidP="00C45D7E">
            <w:pPr>
              <w:rPr>
                <w:noProof/>
                <w:lang w:val="fr-FR"/>
              </w:rPr>
            </w:pPr>
            <w:r w:rsidRPr="00A51C0D">
              <w:rPr>
                <w:b/>
                <w:bCs/>
                <w:noProof/>
                <w:lang w:val="fr-FR"/>
              </w:rPr>
              <w:t>RIVP |</w:t>
            </w:r>
            <w:r>
              <w:rPr>
                <w:b/>
                <w:bCs/>
                <w:noProof/>
                <w:lang w:val="fr-FR"/>
              </w:rPr>
              <w:t xml:space="preserve"> </w:t>
            </w:r>
            <w:r>
              <w:rPr>
                <w:noProof/>
                <w:lang w:val="fr-FR"/>
              </w:rPr>
              <w:t>Bailleur social de la ville de Paris</w:t>
            </w:r>
          </w:p>
          <w:p w14:paraId="5595F59A" w14:textId="7DBB53B7" w:rsidR="00A51C0D" w:rsidRDefault="00A51C0D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Paris 20</w:t>
            </w:r>
            <w:r w:rsidRPr="00A51C0D">
              <w:rPr>
                <w:noProof/>
                <w:vertAlign w:val="superscript"/>
                <w:lang w:val="fr-FR"/>
              </w:rPr>
              <w:t>e</w:t>
            </w:r>
          </w:p>
          <w:p w14:paraId="168786A6" w14:textId="64812653" w:rsidR="00A51C0D" w:rsidRDefault="00A51C0D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Pack office et logiciel dédiés</w:t>
            </w:r>
          </w:p>
          <w:p w14:paraId="49A82554" w14:textId="17105BA7" w:rsidR="00A51C0D" w:rsidRPr="00A51C0D" w:rsidRDefault="00A51C0D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Accueil physique &amp; téléphonique, information, médiation, gestion des conflits entre locataires.</w:t>
            </w:r>
          </w:p>
          <w:p w14:paraId="0C203243" w14:textId="77777777" w:rsidR="00CB1D3C" w:rsidRPr="00032154" w:rsidRDefault="00CB1D3C" w:rsidP="00073BF3">
            <w:pPr>
              <w:ind w:left="-113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4A34F2C1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 w:val="restart"/>
          </w:tcPr>
          <w:p w14:paraId="6C51BBB7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Merge/>
            <w:vAlign w:val="center"/>
          </w:tcPr>
          <w:p w14:paraId="169B4103" w14:textId="77777777" w:rsidR="00CB1D3C" w:rsidRPr="00032154" w:rsidRDefault="00CB1D3C" w:rsidP="00BB3142">
            <w:pPr>
              <w:ind w:left="-113"/>
              <w:rPr>
                <w:rStyle w:val="Titre3Car"/>
                <w:noProof/>
                <w:lang w:val="fr-FR"/>
              </w:rPr>
            </w:pPr>
          </w:p>
        </w:tc>
      </w:tr>
      <w:tr w:rsidR="00025D23" w:rsidRPr="00032154" w14:paraId="50F33841" w14:textId="77777777" w:rsidTr="00191B3D">
        <w:trPr>
          <w:trHeight w:val="907"/>
        </w:trPr>
        <w:tc>
          <w:tcPr>
            <w:tcW w:w="476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41285B12" w14:textId="77777777" w:rsidR="00CB1D3C" w:rsidRPr="00032154" w:rsidRDefault="00CB1D3C" w:rsidP="00BB3142">
            <w:pPr>
              <w:pStyle w:val="Titre3"/>
              <w:ind w:left="-113"/>
              <w:outlineLvl w:val="2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443A9FB9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</w:tcPr>
          <w:p w14:paraId="180E6269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vAlign w:val="center"/>
          </w:tcPr>
          <w:p w14:paraId="7AE226B0" w14:textId="77777777" w:rsidR="00CB1D3C" w:rsidRPr="00032154" w:rsidRDefault="00070DA3" w:rsidP="00801DF6">
            <w:pPr>
              <w:pStyle w:val="Titre1"/>
              <w:spacing w:line="480" w:lineRule="auto"/>
              <w:outlineLvl w:val="0"/>
              <w:rPr>
                <w:rStyle w:val="Titre3Car"/>
                <w:noProof/>
                <w:sz w:val="36"/>
                <w:szCs w:val="32"/>
                <w:lang w:val="fr-FR"/>
              </w:rPr>
            </w:pPr>
            <w:sdt>
              <w:sdtPr>
                <w:rPr>
                  <w:noProof/>
                  <w:sz w:val="28"/>
                  <w:szCs w:val="24"/>
                  <w:lang w:val="fr-FR"/>
                </w:rPr>
                <w:id w:val="-1881937965"/>
                <w:placeholder>
                  <w:docPart w:val="537DBBB98FD04F90A6E23DBBA1189F27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032154">
                  <w:rPr>
                    <w:noProof/>
                    <w:lang w:val="fr-FR" w:bidi="fr-FR"/>
                  </w:rPr>
                  <w:t>FORMATION</w:t>
                </w:r>
              </w:sdtContent>
            </w:sdt>
          </w:p>
        </w:tc>
      </w:tr>
      <w:tr w:rsidR="00373FC8" w:rsidRPr="00032154" w14:paraId="4C6FDC08" w14:textId="77777777" w:rsidTr="00F50BC6">
        <w:trPr>
          <w:trHeight w:val="1417"/>
        </w:trPr>
        <w:tc>
          <w:tcPr>
            <w:tcW w:w="476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1DC1FB71" w14:textId="409AD9DD" w:rsidR="00CB1D3C" w:rsidRPr="00A51C0D" w:rsidRDefault="00A51C0D" w:rsidP="00191B3D">
            <w:pPr>
              <w:pStyle w:val="Titre2"/>
              <w:outlineLvl w:val="1"/>
              <w:rPr>
                <w:rStyle w:val="Titre4Car"/>
                <w:bCs/>
                <w:iCs w:val="0"/>
                <w:noProof/>
                <w:color w:val="auto"/>
                <w:lang w:val="fr-FR"/>
              </w:rPr>
            </w:pPr>
            <w:r w:rsidRPr="00A51C0D">
              <w:rPr>
                <w:bCs/>
                <w:iCs/>
                <w:noProof/>
                <w:color w:val="auto"/>
                <w:lang w:val="fr-FR"/>
              </w:rPr>
              <w:t>Conseiller en vente</w:t>
            </w:r>
          </w:p>
          <w:p w14:paraId="35D7F21F" w14:textId="6582CAEE" w:rsidR="00C45D7E" w:rsidRPr="00032154" w:rsidRDefault="00A51C0D" w:rsidP="00C45D7E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2010 - 2017</w:t>
            </w:r>
          </w:p>
          <w:p w14:paraId="6473B3DE" w14:textId="285475F8" w:rsidR="00CB1D3C" w:rsidRPr="00A51C0D" w:rsidRDefault="00A51C0D" w:rsidP="00C45D7E">
            <w:pPr>
              <w:rPr>
                <w:b/>
                <w:bCs/>
                <w:noProof/>
                <w:lang w:val="fr-FR"/>
              </w:rPr>
            </w:pPr>
            <w:r w:rsidRPr="00A51C0D">
              <w:rPr>
                <w:b/>
                <w:bCs/>
                <w:noProof/>
                <w:lang w:val="fr-FR"/>
              </w:rPr>
              <w:t>Mr Bricolage ; GAP ; Monoprix ; ChronoStock |</w:t>
            </w:r>
          </w:p>
          <w:p w14:paraId="0E5306EB" w14:textId="77777777" w:rsidR="00A51C0D" w:rsidRDefault="00A51C0D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Paris</w:t>
            </w:r>
          </w:p>
          <w:p w14:paraId="38706175" w14:textId="56AC2CDC" w:rsidR="00801DF6" w:rsidRPr="00032154" w:rsidRDefault="00801DF6" w:rsidP="00C45D7E">
            <w:pPr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Accueil et conseil à la clientèle, gestion des stocks, tenue de caisse...</w:t>
            </w:r>
          </w:p>
        </w:tc>
        <w:tc>
          <w:tcPr>
            <w:tcW w:w="629" w:type="dxa"/>
          </w:tcPr>
          <w:p w14:paraId="4A57A94F" w14:textId="77777777" w:rsidR="00CB1D3C" w:rsidRPr="00032154" w:rsidRDefault="00CB1D3C" w:rsidP="00443C70">
            <w:pPr>
              <w:spacing w:before="40"/>
              <w:rPr>
                <w:noProof/>
                <w:lang w:val="fr-FR"/>
              </w:rPr>
            </w:pPr>
          </w:p>
        </w:tc>
        <w:tc>
          <w:tcPr>
            <w:tcW w:w="719" w:type="dxa"/>
            <w:vMerge w:val="restart"/>
          </w:tcPr>
          <w:p w14:paraId="20071371" w14:textId="77777777" w:rsidR="00CB1D3C" w:rsidRPr="00032154" w:rsidRDefault="00CB1D3C" w:rsidP="00443C70">
            <w:pPr>
              <w:spacing w:before="40"/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4A81A46D" w14:textId="3033062B" w:rsidR="00CB1D3C" w:rsidRPr="00801DF6" w:rsidRDefault="00801DF6" w:rsidP="00F50BC6">
            <w:pPr>
              <w:pStyle w:val="Titre2"/>
              <w:outlineLvl w:val="1"/>
              <w:rPr>
                <w:noProof/>
                <w:sz w:val="24"/>
                <w:szCs w:val="24"/>
                <w:lang w:val="fr-FR"/>
              </w:rPr>
            </w:pPr>
            <w:r w:rsidRPr="00801DF6">
              <w:rPr>
                <w:noProof/>
                <w:sz w:val="24"/>
                <w:szCs w:val="24"/>
                <w:lang w:val="fr-FR"/>
              </w:rPr>
              <w:t>Développeur Application Web</w:t>
            </w:r>
            <w:r>
              <w:rPr>
                <w:noProof/>
                <w:sz w:val="24"/>
                <w:szCs w:val="24"/>
                <w:lang w:val="fr-FR"/>
              </w:rPr>
              <w:t xml:space="preserve"> Fullstack JS</w:t>
            </w:r>
          </w:p>
          <w:p w14:paraId="6A8DC349" w14:textId="3620E250" w:rsidR="00C45D7E" w:rsidRPr="00032154" w:rsidRDefault="00801DF6" w:rsidP="00F50BC6">
            <w:pPr>
              <w:pStyle w:val="Date"/>
              <w:rPr>
                <w:noProof/>
                <w:lang w:val="fr-FR"/>
              </w:rPr>
            </w:pPr>
            <w:r>
              <w:rPr>
                <w:noProof/>
                <w:lang w:val="fr-FR"/>
              </w:rPr>
              <w:t>2018-2019</w:t>
            </w:r>
          </w:p>
          <w:p w14:paraId="5B89B19E" w14:textId="59D31444" w:rsidR="00CB1D3C" w:rsidRPr="00801DF6" w:rsidRDefault="00801DF6" w:rsidP="00F50BC6">
            <w:pPr>
              <w:rPr>
                <w:b/>
                <w:bCs/>
                <w:noProof/>
                <w:lang w:val="fr-FR"/>
              </w:rPr>
            </w:pPr>
            <w:r w:rsidRPr="00801DF6">
              <w:rPr>
                <w:b/>
                <w:bCs/>
                <w:noProof/>
                <w:lang w:val="fr-FR"/>
              </w:rPr>
              <w:t>Conservatoire National des Arts et Métiers</w:t>
            </w:r>
            <w:r>
              <w:rPr>
                <w:b/>
                <w:bCs/>
                <w:noProof/>
                <w:lang w:val="fr-FR"/>
              </w:rPr>
              <w:t xml:space="preserve">, </w:t>
            </w:r>
            <w:r w:rsidRPr="00801DF6">
              <w:rPr>
                <w:noProof/>
                <w:lang w:val="fr-FR"/>
              </w:rPr>
              <w:t>Paris 3e</w:t>
            </w:r>
          </w:p>
        </w:tc>
      </w:tr>
      <w:tr w:rsidR="00373FC8" w:rsidRPr="00032154" w14:paraId="0A1A80C9" w14:textId="77777777" w:rsidTr="00F50BC6">
        <w:trPr>
          <w:trHeight w:val="1417"/>
        </w:trPr>
        <w:tc>
          <w:tcPr>
            <w:tcW w:w="4767" w:type="dxa"/>
            <w:vMerge/>
            <w:vAlign w:val="center"/>
          </w:tcPr>
          <w:p w14:paraId="7A58EC61" w14:textId="77777777" w:rsidR="00CB1D3C" w:rsidRPr="00032154" w:rsidRDefault="00CB1D3C" w:rsidP="00BB3142">
            <w:pPr>
              <w:pStyle w:val="Titre3"/>
              <w:ind w:left="-113"/>
              <w:outlineLvl w:val="2"/>
              <w:rPr>
                <w:noProof/>
                <w:lang w:val="fr-FR"/>
              </w:rPr>
            </w:pPr>
          </w:p>
        </w:tc>
        <w:tc>
          <w:tcPr>
            <w:tcW w:w="629" w:type="dxa"/>
          </w:tcPr>
          <w:p w14:paraId="40713E66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719" w:type="dxa"/>
            <w:vMerge/>
          </w:tcPr>
          <w:p w14:paraId="53739DF4" w14:textId="77777777" w:rsidR="00CB1D3C" w:rsidRPr="00032154" w:rsidRDefault="00CB1D3C">
            <w:pPr>
              <w:rPr>
                <w:noProof/>
                <w:lang w:val="fr-FR"/>
              </w:rPr>
            </w:pPr>
          </w:p>
        </w:tc>
        <w:tc>
          <w:tcPr>
            <w:tcW w:w="3573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57F7DBF" w14:textId="35367691" w:rsidR="00C45D7E" w:rsidRPr="00801DF6" w:rsidRDefault="00801DF6" w:rsidP="00F50BC6">
            <w:pPr>
              <w:pStyle w:val="Titre2"/>
              <w:outlineLvl w:val="1"/>
              <w:rPr>
                <w:noProof/>
                <w:sz w:val="24"/>
                <w:szCs w:val="24"/>
                <w:lang w:val="fr-FR"/>
              </w:rPr>
            </w:pPr>
            <w:r w:rsidRPr="00801DF6">
              <w:rPr>
                <w:noProof/>
                <w:sz w:val="24"/>
                <w:szCs w:val="24"/>
                <w:lang w:val="fr-FR"/>
              </w:rPr>
              <w:t>Bac STG Mercatique</w:t>
            </w:r>
          </w:p>
          <w:p w14:paraId="5707D5A3" w14:textId="778660C1" w:rsidR="00C45D7E" w:rsidRPr="00032154" w:rsidRDefault="00801DF6" w:rsidP="00935402">
            <w:pPr>
              <w:pStyle w:val="Date"/>
              <w:rPr>
                <w:rStyle w:val="DateCar"/>
                <w:caps/>
                <w:noProof/>
                <w:lang w:val="fr-FR"/>
              </w:rPr>
            </w:pPr>
            <w:r>
              <w:rPr>
                <w:noProof/>
                <w:lang w:val="fr-FR"/>
              </w:rPr>
              <w:t>2009</w:t>
            </w:r>
          </w:p>
          <w:p w14:paraId="629BB278" w14:textId="5F153234" w:rsidR="00CB1D3C" w:rsidRPr="00032154" w:rsidRDefault="00801DF6" w:rsidP="00F50BC6">
            <w:pPr>
              <w:rPr>
                <w:noProof/>
                <w:lang w:val="fr-FR"/>
              </w:rPr>
            </w:pPr>
            <w:r w:rsidRPr="00801DF6">
              <w:rPr>
                <w:b/>
                <w:bCs/>
                <w:noProof/>
                <w:lang w:val="fr-FR"/>
              </w:rPr>
              <w:t>Lycée Henri Bergson</w:t>
            </w:r>
            <w:r>
              <w:rPr>
                <w:noProof/>
                <w:lang w:val="fr-FR"/>
              </w:rPr>
              <w:t>, Paris 19e</w:t>
            </w:r>
          </w:p>
        </w:tc>
      </w:tr>
    </w:tbl>
    <w:p w14:paraId="35CB54AB" w14:textId="77777777" w:rsidR="00535F87" w:rsidRPr="00032154" w:rsidRDefault="00535F87" w:rsidP="001C6718">
      <w:pPr>
        <w:rPr>
          <w:noProof/>
          <w:lang w:val="fr-FR"/>
        </w:rPr>
      </w:pPr>
    </w:p>
    <w:sectPr w:rsidR="00535F87" w:rsidRPr="00032154" w:rsidSect="00F2573A">
      <w:headerReference w:type="default" r:id="rId21"/>
      <w:footerReference w:type="default" r:id="rId22"/>
      <w:pgSz w:w="11906" w:h="16838" w:code="9"/>
      <w:pgMar w:top="1276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E110F" w14:textId="77777777" w:rsidR="00A93C56" w:rsidRDefault="00A93C56" w:rsidP="00BA3E51">
      <w:pPr>
        <w:spacing w:line="240" w:lineRule="auto"/>
      </w:pPr>
      <w:r>
        <w:separator/>
      </w:r>
    </w:p>
  </w:endnote>
  <w:endnote w:type="continuationSeparator" w:id="0">
    <w:p w14:paraId="30DDB6D5" w14:textId="77777777" w:rsidR="00A93C56" w:rsidRDefault="00A93C56" w:rsidP="00BA3E51">
      <w:pPr>
        <w:spacing w:line="240" w:lineRule="auto"/>
      </w:pPr>
      <w:r>
        <w:continuationSeparator/>
      </w:r>
    </w:p>
  </w:endnote>
  <w:endnote w:type="continuationNotice" w:id="1">
    <w:p w14:paraId="73769623" w14:textId="77777777" w:rsidR="00A93C56" w:rsidRDefault="00A93C5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19729" w14:textId="77777777" w:rsidR="007F5590" w:rsidRDefault="007F5590">
    <w:pPr>
      <w:pStyle w:val="Pieddepage"/>
    </w:pP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75B7E9C6" wp14:editId="2B904FB6">
              <wp:simplePos x="0" y="0"/>
              <wp:positionH relativeFrom="column">
                <wp:posOffset>3271520</wp:posOffset>
              </wp:positionH>
              <wp:positionV relativeFrom="paragraph">
                <wp:posOffset>-3037840</wp:posOffset>
              </wp:positionV>
              <wp:extent cx="3578225" cy="575945"/>
              <wp:effectExtent l="0" t="0" r="3175" b="0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37099C" id="Rectangle 5" o:spid="_x0000_s1026" style="position:absolute;margin-left:257.6pt;margin-top:-239.2pt;width:281.75pt;height:4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" fillcolor="#434343 [3206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95FCF" w14:textId="77777777" w:rsidR="00A93C56" w:rsidRDefault="00A93C56" w:rsidP="00BA3E51">
      <w:pPr>
        <w:spacing w:line="240" w:lineRule="auto"/>
      </w:pPr>
      <w:r>
        <w:separator/>
      </w:r>
    </w:p>
  </w:footnote>
  <w:footnote w:type="continuationSeparator" w:id="0">
    <w:p w14:paraId="7F695932" w14:textId="77777777" w:rsidR="00A93C56" w:rsidRDefault="00A93C56" w:rsidP="00BA3E51">
      <w:pPr>
        <w:spacing w:line="240" w:lineRule="auto"/>
      </w:pPr>
      <w:r>
        <w:continuationSeparator/>
      </w:r>
    </w:p>
  </w:footnote>
  <w:footnote w:type="continuationNotice" w:id="1">
    <w:p w14:paraId="3361D242" w14:textId="77777777" w:rsidR="00A93C56" w:rsidRDefault="00A93C5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1CDA4" w14:textId="77777777" w:rsidR="00217454" w:rsidRPr="00162614" w:rsidRDefault="00191B3D">
    <w:pPr>
      <w:pStyle w:val="En-tte"/>
    </w:pP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2B40685C" wp14:editId="60F051A2">
              <wp:simplePos x="0" y="0"/>
              <wp:positionH relativeFrom="column">
                <wp:posOffset>3265170</wp:posOffset>
              </wp:positionH>
              <wp:positionV relativeFrom="paragraph">
                <wp:posOffset>4027805</wp:posOffset>
              </wp:positionV>
              <wp:extent cx="3578225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B6A4E" id="Rectangle 111" o:spid="_x0000_s1026" style="position:absolute;margin-left:257.1pt;margin-top:317.15pt;width:281.75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" fillcolor="#434343 [3206]" stroked="f" strokeweight="1pt"/>
          </w:pict>
        </mc:Fallback>
      </mc:AlternateContent>
    </w:r>
    <w:r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7E78A73D" wp14:editId="75B4C4DF">
              <wp:simplePos x="0" y="0"/>
              <wp:positionH relativeFrom="column">
                <wp:posOffset>-1062772</wp:posOffset>
              </wp:positionH>
              <wp:positionV relativeFrom="paragraph">
                <wp:posOffset>4029075</wp:posOffset>
              </wp:positionV>
              <wp:extent cx="4450080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56FC05" id="Rectangle 110" o:spid="_x0000_s1026" style="position:absolute;margin-left:-83.7pt;margin-top:317.25pt;width:350.4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" fillcolor="#00798b [3204]" stroked="f" strokeweight="1pt"/>
          </w:pict>
        </mc:Fallback>
      </mc:AlternateContent>
    </w:r>
    <w:r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2F186A4" wp14:editId="76C6FD25">
              <wp:simplePos x="0" y="0"/>
              <wp:positionH relativeFrom="column">
                <wp:posOffset>-1075690</wp:posOffset>
              </wp:positionH>
              <wp:positionV relativeFrom="paragraph">
                <wp:posOffset>-500380</wp:posOffset>
              </wp:positionV>
              <wp:extent cx="4330700" cy="2358390"/>
              <wp:effectExtent l="0" t="0" r="0" b="381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700" cy="235839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3933F" id="Rectangle 106" o:spid="_x0000_s1026" style="position:absolute;margin-left:-84.7pt;margin-top:-39.4pt;width:341pt;height:185.7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" fillcolor="#333 [3215]" stroked="f" strokeweight="1pt"/>
          </w:pict>
        </mc:Fallback>
      </mc:AlternateContent>
    </w:r>
    <w:r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4AEA5DCA" wp14:editId="1C1CF736">
              <wp:simplePos x="0" y="0"/>
              <wp:positionH relativeFrom="column">
                <wp:posOffset>3244215</wp:posOffset>
              </wp:positionH>
              <wp:positionV relativeFrom="paragraph">
                <wp:posOffset>-499745</wp:posOffset>
              </wp:positionV>
              <wp:extent cx="3596005" cy="2357120"/>
              <wp:effectExtent l="0" t="0" r="4445" b="5080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3571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E65194" id="Rectangle 107" o:spid="_x0000_s1026" style="position:absolute;margin-left:255.45pt;margin-top:-39.35pt;width:283.15pt;height:185.6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" fillcolor="#00798b [3204]" stroked="f" strokeweight="1pt"/>
          </w:pict>
        </mc:Fallback>
      </mc:AlternateContent>
    </w:r>
    <w:r w:rsidR="00F2573A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E448A84" wp14:editId="4682B0C3">
              <wp:simplePos x="0" y="0"/>
              <wp:positionH relativeFrom="column">
                <wp:posOffset>3262630</wp:posOffset>
              </wp:positionH>
              <wp:positionV relativeFrom="paragraph">
                <wp:posOffset>1846580</wp:posOffset>
              </wp:positionV>
              <wp:extent cx="3577590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590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85E1D1" id="Rectangle 109" o:spid="_x0000_s1026" style="position:absolute;margin-left:256.9pt;margin-top:145.4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" fillcolor="#434343 [3206]" stroked="f" strokeweight="1pt"/>
          </w:pict>
        </mc:Fallback>
      </mc:AlternateContent>
    </w:r>
    <w:r w:rsidR="00F2573A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EC3F545" wp14:editId="5EA51608">
              <wp:simplePos x="0" y="0"/>
              <wp:positionH relativeFrom="column">
                <wp:posOffset>-1066165</wp:posOffset>
              </wp:positionH>
              <wp:positionV relativeFrom="paragraph">
                <wp:posOffset>1845945</wp:posOffset>
              </wp:positionV>
              <wp:extent cx="4450080" cy="577850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080" cy="57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4D87D" id="Rectangle 108" o:spid="_x0000_s1026" style="position:absolute;margin-left:-83.95pt;margin-top:145.35pt;width:350.4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" fillcolor="#00798b [3204]" stroked="f" strokeweight="1pt"/>
          </w:pict>
        </mc:Fallback>
      </mc:AlternateContent>
    </w:r>
    <w:r w:rsidR="00F2573A" w:rsidRPr="00442A0E">
      <w:rPr>
        <w:noProof/>
        <w:lang w:val="fr-FR" w:bidi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4B130F" wp14:editId="212724B5">
              <wp:simplePos x="0" y="0"/>
              <wp:positionH relativeFrom="page">
                <wp:posOffset>-171450</wp:posOffset>
              </wp:positionH>
              <wp:positionV relativeFrom="page">
                <wp:posOffset>2675890</wp:posOffset>
              </wp:positionV>
              <wp:extent cx="4324985" cy="8265795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498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38C9F0" id="Rectangle 114" o:spid="_x0000_s1026" style="position:absolute;margin-left:-13.5pt;margin-top:210.7pt;width:340.55pt;height:650.85pt;z-index:-2516725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" fillcolor="white [3212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Paragraphedeliste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Listepuces1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D2"/>
    <w:rsid w:val="00022E25"/>
    <w:rsid w:val="00025D23"/>
    <w:rsid w:val="00032154"/>
    <w:rsid w:val="000407F5"/>
    <w:rsid w:val="00041F8A"/>
    <w:rsid w:val="00045F2E"/>
    <w:rsid w:val="00055BBC"/>
    <w:rsid w:val="00070DA3"/>
    <w:rsid w:val="00073BF3"/>
    <w:rsid w:val="00081B51"/>
    <w:rsid w:val="000D3891"/>
    <w:rsid w:val="000F3D3C"/>
    <w:rsid w:val="000F3FE2"/>
    <w:rsid w:val="00140582"/>
    <w:rsid w:val="001463D2"/>
    <w:rsid w:val="00156EF2"/>
    <w:rsid w:val="00162614"/>
    <w:rsid w:val="00177BCB"/>
    <w:rsid w:val="00191B3D"/>
    <w:rsid w:val="001A313A"/>
    <w:rsid w:val="001C6718"/>
    <w:rsid w:val="001E6887"/>
    <w:rsid w:val="00200FC4"/>
    <w:rsid w:val="00217454"/>
    <w:rsid w:val="002251C8"/>
    <w:rsid w:val="00293BB8"/>
    <w:rsid w:val="002A4A92"/>
    <w:rsid w:val="002D3837"/>
    <w:rsid w:val="002D5478"/>
    <w:rsid w:val="002D615C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4F6040"/>
    <w:rsid w:val="00535F87"/>
    <w:rsid w:val="00564622"/>
    <w:rsid w:val="005B3227"/>
    <w:rsid w:val="005D2E52"/>
    <w:rsid w:val="005E0657"/>
    <w:rsid w:val="006755BF"/>
    <w:rsid w:val="006C0673"/>
    <w:rsid w:val="006C75D7"/>
    <w:rsid w:val="006E1417"/>
    <w:rsid w:val="00747832"/>
    <w:rsid w:val="007E5AAA"/>
    <w:rsid w:val="007E6083"/>
    <w:rsid w:val="007F5590"/>
    <w:rsid w:val="00801DF6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3662"/>
    <w:rsid w:val="00986331"/>
    <w:rsid w:val="009A6420"/>
    <w:rsid w:val="009C7105"/>
    <w:rsid w:val="009E3575"/>
    <w:rsid w:val="00A51C0D"/>
    <w:rsid w:val="00A93C56"/>
    <w:rsid w:val="00AB7FE5"/>
    <w:rsid w:val="00AC1E5A"/>
    <w:rsid w:val="00B87E22"/>
    <w:rsid w:val="00B967BE"/>
    <w:rsid w:val="00BA2D2C"/>
    <w:rsid w:val="00BA3E51"/>
    <w:rsid w:val="00BB3142"/>
    <w:rsid w:val="00C155FC"/>
    <w:rsid w:val="00C44F0D"/>
    <w:rsid w:val="00C45D7E"/>
    <w:rsid w:val="00CA48B6"/>
    <w:rsid w:val="00CB1D3C"/>
    <w:rsid w:val="00CE2591"/>
    <w:rsid w:val="00D26CE6"/>
    <w:rsid w:val="00D65FC8"/>
    <w:rsid w:val="00D666BB"/>
    <w:rsid w:val="00D8505D"/>
    <w:rsid w:val="00E04462"/>
    <w:rsid w:val="00E15A62"/>
    <w:rsid w:val="00E20245"/>
    <w:rsid w:val="00E213D0"/>
    <w:rsid w:val="00E26869"/>
    <w:rsid w:val="00E270D1"/>
    <w:rsid w:val="00E35010"/>
    <w:rsid w:val="00E4379F"/>
    <w:rsid w:val="00E80C1C"/>
    <w:rsid w:val="00E84964"/>
    <w:rsid w:val="00EA0042"/>
    <w:rsid w:val="00EC6CE3"/>
    <w:rsid w:val="00EF639B"/>
    <w:rsid w:val="00F2573A"/>
    <w:rsid w:val="00F2666B"/>
    <w:rsid w:val="00F50BC6"/>
    <w:rsid w:val="00F908C3"/>
    <w:rsid w:val="00F90DFA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92E7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fr-FR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1C6718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A313A"/>
  </w:style>
  <w:style w:type="paragraph" w:styleId="Pieddepage">
    <w:name w:val="footer"/>
    <w:basedOn w:val="Normal"/>
    <w:link w:val="PieddepageCar"/>
    <w:uiPriority w:val="99"/>
    <w:semiHidden/>
    <w:rsid w:val="001C6718"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A313A"/>
  </w:style>
  <w:style w:type="paragraph" w:styleId="Textedebulles">
    <w:name w:val="Balloon Text"/>
    <w:basedOn w:val="Normal"/>
    <w:link w:val="TextedebullesC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A3E51"/>
    <w:rPr>
      <w:color w:val="808080"/>
    </w:rPr>
  </w:style>
  <w:style w:type="table" w:styleId="Grilledutableau">
    <w:name w:val="Table Grid"/>
    <w:basedOn w:val="Tableau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Lienhypertexte">
    <w:name w:val="Hyperlink"/>
    <w:basedOn w:val="Policepardfaut"/>
    <w:uiPriority w:val="99"/>
    <w:semiHidden/>
    <w:rsid w:val="000F3FE2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Sansinterligne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Titre4Car">
    <w:name w:val="Titre 4 Car"/>
    <w:basedOn w:val="Policepardfaut"/>
    <w:link w:val="Titre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Paragraphedeliste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ar"/>
    <w:uiPriority w:val="99"/>
    <w:qFormat/>
    <w:rsid w:val="00162614"/>
    <w:rPr>
      <w:caps/>
      <w:color w:val="00798B" w:themeColor="accent1"/>
    </w:rPr>
  </w:style>
  <w:style w:type="character" w:customStyle="1" w:styleId="DateCar">
    <w:name w:val="Date Car"/>
    <w:basedOn w:val="Policepardfaut"/>
    <w:link w:val="Date"/>
    <w:uiPriority w:val="99"/>
    <w:rsid w:val="00162614"/>
    <w:rPr>
      <w:caps/>
      <w:color w:val="00798B" w:themeColor="accent1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 1"/>
    <w:basedOn w:val="Normal"/>
    <w:link w:val="Caractredecontact1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 2"/>
    <w:basedOn w:val="Normal"/>
    <w:link w:val="Caractredecontact2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aractredecontact1">
    <w:name w:val="Caractère de contact 1"/>
    <w:basedOn w:val="Policepardfaut"/>
    <w:link w:val="Contact1"/>
    <w:uiPriority w:val="12"/>
    <w:rsid w:val="00162614"/>
    <w:rPr>
      <w:sz w:val="28"/>
      <w:lang w:val="en-US"/>
    </w:rPr>
  </w:style>
  <w:style w:type="paragraph" w:styleId="Listepuces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aractredecontact2">
    <w:name w:val="Caractère de contact 2"/>
    <w:basedOn w:val="Policepardfau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Listepuces1">
    <w:name w:val="Liste à puces1"/>
    <w:uiPriority w:val="99"/>
    <w:rsid w:val="00373FC8"/>
    <w:pPr>
      <w:numPr>
        <w:numId w:val="3"/>
      </w:numPr>
    </w:pPr>
  </w:style>
  <w:style w:type="paragraph" w:styleId="Listepuces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4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www.interstis.f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www.linkedin.com/in/florian-pereira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pe\AppData\Local\Packages\Microsoft.Office.Desktop_8wekyb3d8bbwe\LocalCache\Roaming\Microsoft\Templates\CV%20bloc%20de%20couleu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9C0BF074AE4330B40C8DFBA22AE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81E38-1D50-424C-8A87-FA3E33912810}"/>
      </w:docPartPr>
      <w:docPartBody>
        <w:p w:rsidR="00300C95" w:rsidRDefault="0072711A">
          <w:pPr>
            <w:pStyle w:val="A99C0BF074AE4330B40C8DFBA22AE4A2"/>
          </w:pPr>
          <w:r w:rsidRPr="00032154">
            <w:rPr>
              <w:noProof/>
              <w:lang w:bidi="fr-FR"/>
            </w:rPr>
            <w:t>PROFIL</w:t>
          </w:r>
        </w:p>
      </w:docPartBody>
    </w:docPart>
    <w:docPart>
      <w:docPartPr>
        <w:name w:val="B2F8C65179324B0BAECE49BF2A76FA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28FAB5-8F70-4F36-942E-AACDF6E098FF}"/>
      </w:docPartPr>
      <w:docPartBody>
        <w:p w:rsidR="00300C95" w:rsidRDefault="0072711A">
          <w:pPr>
            <w:pStyle w:val="B2F8C65179324B0BAECE49BF2A76FAE4"/>
          </w:pPr>
          <w:r w:rsidRPr="00032154">
            <w:rPr>
              <w:noProof/>
              <w:lang w:bidi="fr-FR"/>
            </w:rPr>
            <w:t>CONTACT</w:t>
          </w:r>
        </w:p>
      </w:docPartBody>
    </w:docPart>
    <w:docPart>
      <w:docPartPr>
        <w:name w:val="4412C2FA9E9048C1BDD5EA53AD9C65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E6DAE7-AA09-4A8A-9A22-C4320DE2786A}"/>
      </w:docPartPr>
      <w:docPartBody>
        <w:p w:rsidR="00300C95" w:rsidRDefault="0072711A">
          <w:pPr>
            <w:pStyle w:val="4412C2FA9E9048C1BDD5EA53AD9C65D5"/>
          </w:pPr>
          <w:r w:rsidRPr="00032154">
            <w:rPr>
              <w:noProof/>
              <w:lang w:bidi="fr-FR"/>
            </w:rPr>
            <w:t>EXPÉRIENCE</w:t>
          </w:r>
        </w:p>
      </w:docPartBody>
    </w:docPart>
    <w:docPart>
      <w:docPartPr>
        <w:name w:val="02BED275F1014C30977453D1A43BD4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38437-B573-4DAC-AFBA-C4E535463261}"/>
      </w:docPartPr>
      <w:docPartBody>
        <w:p w:rsidR="00300C95" w:rsidRDefault="0072711A">
          <w:pPr>
            <w:pStyle w:val="02BED275F1014C30977453D1A43BD4DD"/>
          </w:pPr>
          <w:r w:rsidRPr="00032154">
            <w:rPr>
              <w:noProof/>
              <w:lang w:bidi="fr-FR"/>
            </w:rPr>
            <w:t>COMPÉTENCES</w:t>
          </w:r>
        </w:p>
      </w:docPartBody>
    </w:docPart>
    <w:docPart>
      <w:docPartPr>
        <w:name w:val="537DBBB98FD04F90A6E23DBBA1189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595B31-6931-40EE-B8DF-1548B74A17D4}"/>
      </w:docPartPr>
      <w:docPartBody>
        <w:p w:rsidR="00300C95" w:rsidRDefault="0072711A">
          <w:pPr>
            <w:pStyle w:val="537DBBB98FD04F90A6E23DBBA1189F27"/>
          </w:pPr>
          <w:r w:rsidRPr="00032154">
            <w:rPr>
              <w:noProof/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Listepuces1"/>
    <w:lvl w:ilvl="0">
      <w:start w:val="1"/>
      <w:numFmt w:val="bullet"/>
      <w:pStyle w:val="Listepuces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epuce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epuce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epuce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epuce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Listepuces1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1A"/>
    <w:rsid w:val="00300C95"/>
    <w:rsid w:val="003C20B1"/>
    <w:rsid w:val="005B3561"/>
    <w:rsid w:val="006A45B8"/>
    <w:rsid w:val="0072711A"/>
    <w:rsid w:val="00D66BFD"/>
    <w:rsid w:val="00E0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711A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462AFDA4C774AACAE7343922C3E20BC">
    <w:name w:val="8462AFDA4C774AACAE7343922C3E20BC"/>
  </w:style>
  <w:style w:type="paragraph" w:customStyle="1" w:styleId="2543DC02030841B4B4660F74A31CC864">
    <w:name w:val="2543DC02030841B4B4660F74A31CC864"/>
  </w:style>
  <w:style w:type="paragraph" w:customStyle="1" w:styleId="461C422B82EC4E258A073ADA4CA9A292">
    <w:name w:val="461C422B82EC4E258A073ADA4CA9A292"/>
  </w:style>
  <w:style w:type="paragraph" w:customStyle="1" w:styleId="22B7FCE8D1C84FC488F6B10D029E004A">
    <w:name w:val="22B7FCE8D1C84FC488F6B10D029E004A"/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C9E0D561AF1B44758BF2DDE8BFF20EC7">
    <w:name w:val="C9E0D561AF1B44758BF2DDE8BFF20EC7"/>
  </w:style>
  <w:style w:type="paragraph" w:customStyle="1" w:styleId="A99C0BF074AE4330B40C8DFBA22AE4A2">
    <w:name w:val="A99C0BF074AE4330B40C8DFBA22AE4A2"/>
  </w:style>
  <w:style w:type="paragraph" w:customStyle="1" w:styleId="B2F8C65179324B0BAECE49BF2A76FAE4">
    <w:name w:val="B2F8C65179324B0BAECE49BF2A76FAE4"/>
  </w:style>
  <w:style w:type="paragraph" w:customStyle="1" w:styleId="165EAF7D17284B7BB5F877D9FC99D57F">
    <w:name w:val="165EAF7D17284B7BB5F877D9FC99D57F"/>
  </w:style>
  <w:style w:type="paragraph" w:customStyle="1" w:styleId="8E7E573094F5408CA0366B33D111F13E">
    <w:name w:val="8E7E573094F5408CA0366B33D111F13E"/>
  </w:style>
  <w:style w:type="paragraph" w:customStyle="1" w:styleId="DCA3144CBB97401BB799F1694E229E8B">
    <w:name w:val="DCA3144CBB97401BB799F1694E229E8B"/>
  </w:style>
  <w:style w:type="paragraph" w:customStyle="1" w:styleId="EC7D0EE9DFBE4D81816C797B3DFFB74E">
    <w:name w:val="EC7D0EE9DFBE4D81816C797B3DFFB74E"/>
  </w:style>
  <w:style w:type="paragraph" w:customStyle="1" w:styleId="0B343ECA852C43A0A78E83CE0D4AD154">
    <w:name w:val="0B343ECA852C43A0A78E83CE0D4AD154"/>
  </w:style>
  <w:style w:type="paragraph" w:customStyle="1" w:styleId="4412C2FA9E9048C1BDD5EA53AD9C65D5">
    <w:name w:val="4412C2FA9E9048C1BDD5EA53AD9C65D5"/>
  </w:style>
  <w:style w:type="paragraph" w:customStyle="1" w:styleId="02BED275F1014C30977453D1A43BD4DD">
    <w:name w:val="02BED275F1014C30977453D1A43BD4DD"/>
  </w:style>
  <w:style w:type="paragraph" w:customStyle="1" w:styleId="789319F297744EE3B3F858C925BFEDB0">
    <w:name w:val="789319F297744EE3B3F858C925BFEDB0"/>
  </w:style>
  <w:style w:type="paragraph" w:customStyle="1" w:styleId="DDD59BB98CFD4275A54B13BD0000C8B6">
    <w:name w:val="DDD59BB98CFD4275A54B13BD0000C8B6"/>
  </w:style>
  <w:style w:type="paragraph" w:customStyle="1" w:styleId="E54E8A7C20FB4EA9A6D3534FEFB21F1F">
    <w:name w:val="E54E8A7C20FB4EA9A6D3534FEFB21F1F"/>
  </w:style>
  <w:style w:type="paragraph" w:styleId="Listepuces">
    <w:name w:val="List Bullet"/>
    <w:basedOn w:val="Normal"/>
    <w:uiPriority w:val="99"/>
    <w:qFormat/>
    <w:rsid w:val="0072711A"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paragraph" w:styleId="Listepuces2">
    <w:name w:val="List Bullet 2"/>
    <w:basedOn w:val="Normal"/>
    <w:uiPriority w:val="99"/>
    <w:semiHidden/>
    <w:unhideWhenUsed/>
    <w:rsid w:val="0072711A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3">
    <w:name w:val="List Bullet 3"/>
    <w:basedOn w:val="Normal"/>
    <w:uiPriority w:val="99"/>
    <w:semiHidden/>
    <w:unhideWhenUsed/>
    <w:rsid w:val="0072711A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4">
    <w:name w:val="List Bullet 4"/>
    <w:basedOn w:val="Normal"/>
    <w:uiPriority w:val="99"/>
    <w:semiHidden/>
    <w:unhideWhenUsed/>
    <w:rsid w:val="0072711A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epuces5">
    <w:name w:val="List Bullet 5"/>
    <w:basedOn w:val="Normal"/>
    <w:uiPriority w:val="99"/>
    <w:semiHidden/>
    <w:unhideWhenUsed/>
    <w:rsid w:val="0072711A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numbering" w:customStyle="1" w:styleId="Listepuces1">
    <w:name w:val="Liste à puces1"/>
    <w:uiPriority w:val="99"/>
    <w:rsid w:val="0072711A"/>
    <w:pPr>
      <w:numPr>
        <w:numId w:val="1"/>
      </w:numPr>
    </w:pPr>
  </w:style>
  <w:style w:type="paragraph" w:customStyle="1" w:styleId="34028ADF9A634EABA798ECFCD7534295">
    <w:name w:val="34028ADF9A634EABA798ECFCD7534295"/>
  </w:style>
  <w:style w:type="character" w:customStyle="1" w:styleId="Titre4Car">
    <w:name w:val="Titre 4 Car"/>
    <w:basedOn w:val="Policepardfaut"/>
    <w:link w:val="Titre4"/>
    <w:uiPriority w:val="9"/>
    <w:rsid w:val="0072711A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172D48E3192E4D5F8FDF19F0EBDBA625">
    <w:name w:val="172D48E3192E4D5F8FDF19F0EBDBA625"/>
  </w:style>
  <w:style w:type="paragraph" w:customStyle="1" w:styleId="B255CCA2BD5244349941A0853A1955BA">
    <w:name w:val="B255CCA2BD5244349941A0853A1955BA"/>
  </w:style>
  <w:style w:type="paragraph" w:customStyle="1" w:styleId="57638033993C41218F85ACFB2B038005">
    <w:name w:val="57638033993C41218F85ACFB2B038005"/>
  </w:style>
  <w:style w:type="paragraph" w:customStyle="1" w:styleId="537DBBB98FD04F90A6E23DBBA1189F27">
    <w:name w:val="537DBBB98FD04F90A6E23DBBA1189F27"/>
  </w:style>
  <w:style w:type="paragraph" w:customStyle="1" w:styleId="36A52F526989495E8979DF94993FF7DE">
    <w:name w:val="36A52F526989495E8979DF94993FF7DE"/>
  </w:style>
  <w:style w:type="paragraph" w:customStyle="1" w:styleId="8825CFF1F23E484DA09927E866324093">
    <w:name w:val="8825CFF1F23E484DA09927E866324093"/>
  </w:style>
  <w:style w:type="paragraph" w:customStyle="1" w:styleId="579CF4FBDBC24527ABCA7C5399339F03">
    <w:name w:val="579CF4FBDBC24527ABCA7C5399339F03"/>
  </w:style>
  <w:style w:type="paragraph" w:customStyle="1" w:styleId="F934F05F9A174F1D8F5F542E4FA3126F">
    <w:name w:val="F934F05F9A174F1D8F5F542E4FA3126F"/>
  </w:style>
  <w:style w:type="paragraph" w:styleId="Date">
    <w:name w:val="Date"/>
    <w:basedOn w:val="Normal"/>
    <w:next w:val="Normal"/>
    <w:link w:val="DateCar"/>
    <w:uiPriority w:val="99"/>
    <w:qFormat/>
    <w:rsid w:val="0072711A"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ar">
    <w:name w:val="Date Car"/>
    <w:basedOn w:val="Policepardfaut"/>
    <w:link w:val="Date"/>
    <w:uiPriority w:val="99"/>
    <w:rsid w:val="0072711A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5737974D1E644AABB9A3CE16C19C9D79">
    <w:name w:val="5737974D1E644AABB9A3CE16C19C9D79"/>
  </w:style>
  <w:style w:type="paragraph" w:customStyle="1" w:styleId="038966E8CCD14CB481BDE64991BCE710">
    <w:name w:val="038966E8CCD14CB481BDE64991BCE710"/>
  </w:style>
  <w:style w:type="paragraph" w:customStyle="1" w:styleId="A759C7FA904B47608E17E6E77FEEA1B7">
    <w:name w:val="A759C7FA904B47608E17E6E77FEEA1B7"/>
  </w:style>
  <w:style w:type="paragraph" w:customStyle="1" w:styleId="FD303AED25D24B929A10CC6D258AF48F">
    <w:name w:val="FD303AED25D24B929A10CC6D258AF48F"/>
  </w:style>
  <w:style w:type="paragraph" w:customStyle="1" w:styleId="7B11D664607946F0B8FCD30AA7572C90">
    <w:name w:val="7B11D664607946F0B8FCD30AA7572C90"/>
  </w:style>
  <w:style w:type="paragraph" w:customStyle="1" w:styleId="893F2CAE0E4A4405A546276C6E32C46F">
    <w:name w:val="893F2CAE0E4A4405A546276C6E32C46F"/>
    <w:rsid w:val="0072711A"/>
  </w:style>
  <w:style w:type="paragraph" w:customStyle="1" w:styleId="231D8C1E359D4F3D8C766CE63A6BBF75">
    <w:name w:val="231D8C1E359D4F3D8C766CE63A6BBF75"/>
    <w:rsid w:val="0072711A"/>
  </w:style>
  <w:style w:type="paragraph" w:customStyle="1" w:styleId="1357B31E83B04F969576A74F8F3B4221">
    <w:name w:val="1357B31E83B04F969576A74F8F3B4221"/>
    <w:rsid w:val="0072711A"/>
  </w:style>
  <w:style w:type="paragraph" w:customStyle="1" w:styleId="8B396F3375734E199BC0229227322BBF">
    <w:name w:val="8B396F3375734E199BC0229227322BBF"/>
    <w:rsid w:val="0072711A"/>
  </w:style>
  <w:style w:type="paragraph" w:customStyle="1" w:styleId="E9B50418CFAE4E998823D9919E46ED82">
    <w:name w:val="E9B50418CFAE4E998823D9919E46ED82"/>
    <w:rsid w:val="0072711A"/>
  </w:style>
  <w:style w:type="paragraph" w:customStyle="1" w:styleId="DD3AE60867FC475E835621B67ECD1E10">
    <w:name w:val="DD3AE60867FC475E835621B67ECD1E10"/>
    <w:rsid w:val="0072711A"/>
  </w:style>
  <w:style w:type="paragraph" w:customStyle="1" w:styleId="6227B8AE819A4ADA9FF2329D986B0DBE">
    <w:name w:val="6227B8AE819A4ADA9FF2329D986B0DBE"/>
    <w:rsid w:val="0072711A"/>
  </w:style>
  <w:style w:type="paragraph" w:customStyle="1" w:styleId="E4660B1446494F919A45269046AD3353">
    <w:name w:val="E4660B1446494F919A45269046AD3353"/>
    <w:rsid w:val="0072711A"/>
  </w:style>
  <w:style w:type="paragraph" w:customStyle="1" w:styleId="ED20A70BB72F410EB58C839BBF4A4B0D">
    <w:name w:val="ED20A70BB72F410EB58C839BBF4A4B0D"/>
    <w:rsid w:val="0072711A"/>
  </w:style>
  <w:style w:type="paragraph" w:customStyle="1" w:styleId="12200601B1ED431091905B9C50FDF3E2">
    <w:name w:val="12200601B1ED431091905B9C50FDF3E2"/>
    <w:rsid w:val="0072711A"/>
  </w:style>
  <w:style w:type="paragraph" w:customStyle="1" w:styleId="2C0B87624CC84B7EA88FF2D3EC2913BF">
    <w:name w:val="2C0B87624CC84B7EA88FF2D3EC2913BF"/>
    <w:rsid w:val="0072711A"/>
  </w:style>
  <w:style w:type="paragraph" w:customStyle="1" w:styleId="25E639E31A264FCF878872915D372514">
    <w:name w:val="25E639E31A264FCF878872915D372514"/>
    <w:rsid w:val="0072711A"/>
  </w:style>
  <w:style w:type="paragraph" w:customStyle="1" w:styleId="2C7AA315E98C45C29012ADB4F69C34FB">
    <w:name w:val="2C7AA315E98C45C29012ADB4F69C34FB"/>
    <w:rsid w:val="0072711A"/>
  </w:style>
  <w:style w:type="paragraph" w:customStyle="1" w:styleId="9A3E551B5D78450EA0DD44767FD8B2B0">
    <w:name w:val="9A3E551B5D78450EA0DD44767FD8B2B0"/>
    <w:rsid w:val="0072711A"/>
  </w:style>
  <w:style w:type="paragraph" w:customStyle="1" w:styleId="8D8E37150AB849B384DFB96B94D7EA42">
    <w:name w:val="8D8E37150AB849B384DFB96B94D7EA42"/>
    <w:rsid w:val="0072711A"/>
  </w:style>
  <w:style w:type="paragraph" w:customStyle="1" w:styleId="036F5DF1B0314B71887AEAA3EFC46FD5">
    <w:name w:val="036F5DF1B0314B71887AEAA3EFC46FD5"/>
    <w:rsid w:val="0072711A"/>
  </w:style>
  <w:style w:type="paragraph" w:customStyle="1" w:styleId="13519B1FCEEE455B99C86EFAA2DB6ACF">
    <w:name w:val="13519B1FCEEE455B99C86EFAA2DB6ACF"/>
    <w:rsid w:val="0072711A"/>
  </w:style>
  <w:style w:type="paragraph" w:customStyle="1" w:styleId="442CED0CEA014D4DA08EEA7345EB8906">
    <w:name w:val="442CED0CEA014D4DA08EEA7345EB8906"/>
    <w:rsid w:val="0072711A"/>
  </w:style>
  <w:style w:type="paragraph" w:customStyle="1" w:styleId="C9FBFD178C1F42849119D5F764CDC9C6">
    <w:name w:val="C9FBFD178C1F42849119D5F764CDC9C6"/>
    <w:rsid w:val="0072711A"/>
  </w:style>
  <w:style w:type="paragraph" w:customStyle="1" w:styleId="2F03448E71F947B39CB9C8D82F61FFE2">
    <w:name w:val="2F03448E71F947B39CB9C8D82F61FFE2"/>
    <w:rsid w:val="0072711A"/>
  </w:style>
  <w:style w:type="paragraph" w:customStyle="1" w:styleId="EE93C20EC95F41018DC743870077C611">
    <w:name w:val="EE93C20EC95F41018DC743870077C611"/>
    <w:rsid w:val="0072711A"/>
  </w:style>
  <w:style w:type="paragraph" w:customStyle="1" w:styleId="E426EE9C7ED3495C8EE1306D858B10C4">
    <w:name w:val="E426EE9C7ED3495C8EE1306D858B10C4"/>
    <w:rsid w:val="0072711A"/>
  </w:style>
  <w:style w:type="paragraph" w:customStyle="1" w:styleId="CEB1A1FA3BBF4CBBA5F083B6CF1CF2CA">
    <w:name w:val="CEB1A1FA3BBF4CBBA5F083B6CF1CF2CA"/>
    <w:rsid w:val="0072711A"/>
  </w:style>
  <w:style w:type="paragraph" w:customStyle="1" w:styleId="D9C2A4CAD3344ADE94D76EB470708385">
    <w:name w:val="D9C2A4CAD3344ADE94D76EB470708385"/>
    <w:rsid w:val="0072711A"/>
  </w:style>
  <w:style w:type="paragraph" w:customStyle="1" w:styleId="7B992E1096BE48709A165A6022D3050A">
    <w:name w:val="7B992E1096BE48709A165A6022D3050A"/>
    <w:rsid w:val="0072711A"/>
  </w:style>
  <w:style w:type="paragraph" w:customStyle="1" w:styleId="850DAC9C29C044BF82D719B621D35A34">
    <w:name w:val="850DAC9C29C044BF82D719B621D35A34"/>
    <w:rsid w:val="0072711A"/>
  </w:style>
  <w:style w:type="paragraph" w:customStyle="1" w:styleId="720E65F266374B5FB6594A222FFFB659">
    <w:name w:val="720E65F266374B5FB6594A222FFFB659"/>
    <w:rsid w:val="0072711A"/>
  </w:style>
  <w:style w:type="paragraph" w:customStyle="1" w:styleId="85C5DEDB3A0A489C9D4AA6C58FD47DFB">
    <w:name w:val="85C5DEDB3A0A489C9D4AA6C58FD47DFB"/>
    <w:rsid w:val="0072711A"/>
  </w:style>
  <w:style w:type="paragraph" w:customStyle="1" w:styleId="097CCA4FEA7B4555B009AD4B81EFEE59">
    <w:name w:val="097CCA4FEA7B4555B009AD4B81EFEE59"/>
    <w:rsid w:val="0072711A"/>
  </w:style>
  <w:style w:type="paragraph" w:customStyle="1" w:styleId="A7414C94E1A74433834A217FFD3AC0DC">
    <w:name w:val="A7414C94E1A74433834A217FFD3AC0DC"/>
    <w:rsid w:val="0072711A"/>
  </w:style>
  <w:style w:type="paragraph" w:customStyle="1" w:styleId="9CE8B913E6CA4B59A2B8CE1F5131C5E0">
    <w:name w:val="9CE8B913E6CA4B59A2B8CE1F5131C5E0"/>
    <w:rsid w:val="0072711A"/>
  </w:style>
  <w:style w:type="paragraph" w:customStyle="1" w:styleId="A4D9FE576B6C45EBA9F5826F7BF24727">
    <w:name w:val="A4D9FE576B6C45EBA9F5826F7BF24727"/>
    <w:rsid w:val="0072711A"/>
  </w:style>
  <w:style w:type="paragraph" w:customStyle="1" w:styleId="17B0723CF9954DE6A83CD9E5650A7918">
    <w:name w:val="17B0723CF9954DE6A83CD9E5650A7918"/>
    <w:rsid w:val="0072711A"/>
  </w:style>
  <w:style w:type="paragraph" w:customStyle="1" w:styleId="D46CFFE76963408785549671F97367F1">
    <w:name w:val="D46CFFE76963408785549671F97367F1"/>
    <w:rsid w:val="0072711A"/>
  </w:style>
  <w:style w:type="paragraph" w:customStyle="1" w:styleId="D67104656FA84410810B9B393B5E189B">
    <w:name w:val="D67104656FA84410810B9B393B5E189B"/>
    <w:rsid w:val="00727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E640366-CD80-4F1C-954F-B834310482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bloc de couleur.dotx</Template>
  <TotalTime>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2020-05-30T14:37:00Z</dcterms:created>
  <dcterms:modified xsi:type="dcterms:W3CDTF">2020-08-25T17:18:00Z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